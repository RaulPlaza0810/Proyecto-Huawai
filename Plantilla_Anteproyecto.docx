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B04" w:rsidRDefault="00406B04" w:rsidP="0007487F">
      <w:pPr>
        <w:rPr>
          <w:sz w:val="24"/>
          <w:szCs w:val="24"/>
        </w:rPr>
      </w:pPr>
    </w:p>
    <w:p w:rsidR="00406B04" w:rsidRDefault="00406B04" w:rsidP="005B2B80">
      <w:pPr>
        <w:jc w:val="center"/>
        <w:outlineLvl w:val="0"/>
        <w:rPr>
          <w:rFonts w:ascii="Verdana" w:hAnsi="Verdana"/>
          <w:b/>
          <w:sz w:val="24"/>
          <w:szCs w:val="24"/>
        </w:rPr>
      </w:pPr>
      <w:r w:rsidRPr="007E6D44">
        <w:rPr>
          <w:rFonts w:ascii="Verdana" w:hAnsi="Verdana"/>
          <w:b/>
          <w:sz w:val="24"/>
          <w:szCs w:val="24"/>
        </w:rPr>
        <w:t>Ciclo Formativo de Administración de Sistemas Informáticos en Red</w:t>
      </w:r>
    </w:p>
    <w:p w:rsidR="00406B04" w:rsidRPr="007E6D44" w:rsidRDefault="00406B04" w:rsidP="007F5BF9">
      <w:pPr>
        <w:jc w:val="center"/>
        <w:rPr>
          <w:b/>
          <w:sz w:val="24"/>
          <w:szCs w:val="24"/>
        </w:rPr>
      </w:pPr>
    </w:p>
    <w:p w:rsidR="00406B04" w:rsidRDefault="00AD6B56" w:rsidP="005B2B80">
      <w:pPr>
        <w:jc w:val="center"/>
        <w:outlineLvl w:val="0"/>
        <w:rPr>
          <w:rFonts w:ascii="Arial Narrow" w:hAnsi="Arial Narrow"/>
          <w:sz w:val="22"/>
          <w:szCs w:val="22"/>
        </w:rPr>
      </w:pPr>
      <w:r>
        <w:rPr>
          <w:rFonts w:ascii="Verdana" w:hAnsi="Verdana"/>
          <w:b/>
          <w:sz w:val="24"/>
          <w:szCs w:val="24"/>
        </w:rPr>
        <w:t>P</w:t>
      </w:r>
      <w:r w:rsidR="00406B04">
        <w:rPr>
          <w:rFonts w:ascii="Verdana" w:hAnsi="Verdana"/>
          <w:b/>
          <w:sz w:val="24"/>
          <w:szCs w:val="24"/>
        </w:rPr>
        <w:t xml:space="preserve">royecto: </w:t>
      </w:r>
    </w:p>
    <w:p w:rsidR="00406B04" w:rsidRDefault="00406B04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602DBB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6206362" wp14:editId="0391A289">
            <wp:simplePos x="0" y="0"/>
            <wp:positionH relativeFrom="column">
              <wp:posOffset>-506730</wp:posOffset>
            </wp:positionH>
            <wp:positionV relativeFrom="paragraph">
              <wp:posOffset>195580</wp:posOffset>
            </wp:positionV>
            <wp:extent cx="6411595" cy="3419475"/>
            <wp:effectExtent l="0" t="0" r="0" b="0"/>
            <wp:wrapTight wrapText="bothSides">
              <wp:wrapPolygon edited="0">
                <wp:start x="0" y="0"/>
                <wp:lineTo x="0" y="21540"/>
                <wp:lineTo x="21564" y="21540"/>
                <wp:lineTo x="21564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awei-Logo-750x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tbl>
      <w:tblPr>
        <w:tblpPr w:leftFromText="141" w:rightFromText="141" w:vertAnchor="text" w:horzAnchor="margin" w:tblpY="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240"/>
        <w:gridCol w:w="3291"/>
      </w:tblGrid>
      <w:tr w:rsidR="008F11A4" w:rsidRPr="006C3FE2" w:rsidTr="008F11A4">
        <w:tc>
          <w:tcPr>
            <w:tcW w:w="2628" w:type="dxa"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C3FE2">
              <w:rPr>
                <w:rFonts w:ascii="Arial Narrow" w:hAnsi="Arial Narrow"/>
                <w:sz w:val="22"/>
                <w:szCs w:val="22"/>
              </w:rPr>
              <w:t>Profesor-coordinador</w:t>
            </w:r>
            <w:r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3240" w:type="dxa"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ANTONIO SEPÚLVEDA</w:t>
            </w:r>
          </w:p>
        </w:tc>
        <w:tc>
          <w:tcPr>
            <w:tcW w:w="3291" w:type="dxa"/>
          </w:tcPr>
          <w:p w:rsidR="008F11A4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F11A4" w:rsidRPr="006C3FE2" w:rsidTr="008F11A4">
        <w:trPr>
          <w:trHeight w:val="225"/>
        </w:trPr>
        <w:tc>
          <w:tcPr>
            <w:tcW w:w="2628" w:type="dxa"/>
            <w:vMerge w:val="restart"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6C3FE2">
              <w:rPr>
                <w:rFonts w:ascii="Arial Narrow" w:hAnsi="Arial Narrow"/>
                <w:sz w:val="22"/>
                <w:szCs w:val="22"/>
              </w:rPr>
              <w:t>Equipo de desarrollo</w:t>
            </w:r>
            <w:r>
              <w:rPr>
                <w:rFonts w:ascii="Arial Narrow" w:hAnsi="Arial Narrow"/>
                <w:sz w:val="22"/>
                <w:szCs w:val="22"/>
              </w:rPr>
              <w:t>:</w:t>
            </w:r>
          </w:p>
        </w:tc>
        <w:tc>
          <w:tcPr>
            <w:tcW w:w="3240" w:type="dxa"/>
          </w:tcPr>
          <w:p w:rsidR="008F11A4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NORBERTO ESTEBAN PEREIRA</w:t>
            </w:r>
          </w:p>
        </w:tc>
        <w:tc>
          <w:tcPr>
            <w:tcW w:w="3291" w:type="dxa"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F11A4" w:rsidRPr="006C3FE2" w:rsidTr="008F11A4">
        <w:trPr>
          <w:trHeight w:val="225"/>
        </w:trPr>
        <w:tc>
          <w:tcPr>
            <w:tcW w:w="2628" w:type="dxa"/>
            <w:vMerge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40" w:type="dxa"/>
          </w:tcPr>
          <w:p w:rsidR="008F11A4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RAÚL PLAZA CUESTA</w:t>
            </w:r>
          </w:p>
        </w:tc>
        <w:tc>
          <w:tcPr>
            <w:tcW w:w="3291" w:type="dxa"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F11A4" w:rsidRPr="006C3FE2" w:rsidTr="008F11A4">
        <w:trPr>
          <w:trHeight w:val="225"/>
        </w:trPr>
        <w:tc>
          <w:tcPr>
            <w:tcW w:w="2628" w:type="dxa"/>
            <w:vMerge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240" w:type="dxa"/>
          </w:tcPr>
          <w:p w:rsidR="008F11A4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CHRISTIAN NIETO SENDÍN</w:t>
            </w:r>
          </w:p>
        </w:tc>
        <w:tc>
          <w:tcPr>
            <w:tcW w:w="3291" w:type="dxa"/>
          </w:tcPr>
          <w:p w:rsidR="008F11A4" w:rsidRPr="006C3FE2" w:rsidRDefault="008F11A4" w:rsidP="008F11A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  <w:bookmarkStart w:id="0" w:name="_GoBack"/>
      <w:bookmarkEnd w:id="0"/>
    </w:p>
    <w:p w:rsidR="005B2B80" w:rsidRDefault="005B2B8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</w:p>
    <w:p w:rsidR="008975F0" w:rsidRDefault="008975F0" w:rsidP="006C3FE2">
      <w:pPr>
        <w:pStyle w:val="Prrafodelista"/>
        <w:spacing w:after="200"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En este proyecto tenemos la intención de hablar de la empresa de telecomunicaciones Huawei, </w:t>
      </w:r>
      <w:r w:rsidR="00667D52">
        <w:rPr>
          <w:rFonts w:ascii="Arial Narrow" w:hAnsi="Arial Narrow"/>
          <w:sz w:val="22"/>
          <w:szCs w:val="22"/>
        </w:rPr>
        <w:t>desde</w:t>
      </w:r>
      <w:r>
        <w:rPr>
          <w:rFonts w:ascii="Arial Narrow" w:hAnsi="Arial Narrow"/>
          <w:sz w:val="22"/>
          <w:szCs w:val="22"/>
        </w:rPr>
        <w:t xml:space="preserve"> </w:t>
      </w:r>
      <w:r w:rsidR="00667D52">
        <w:rPr>
          <w:rFonts w:ascii="Arial Narrow" w:hAnsi="Arial Narrow"/>
          <w:sz w:val="22"/>
          <w:szCs w:val="22"/>
        </w:rPr>
        <w:t>sus comienzos</w:t>
      </w:r>
      <w:r>
        <w:rPr>
          <w:rFonts w:ascii="Arial Narrow" w:hAnsi="Arial Narrow"/>
          <w:sz w:val="22"/>
          <w:szCs w:val="22"/>
        </w:rPr>
        <w:t>,</w:t>
      </w:r>
      <w:r w:rsidR="00667D52">
        <w:rPr>
          <w:rFonts w:ascii="Arial Narrow" w:hAnsi="Arial Narrow"/>
          <w:sz w:val="22"/>
          <w:szCs w:val="22"/>
        </w:rPr>
        <w:t xml:space="preserve"> el crecimiento que han tenido, y pasando por los</w:t>
      </w:r>
      <w:r>
        <w:rPr>
          <w:rFonts w:ascii="Arial Narrow" w:hAnsi="Arial Narrow"/>
          <w:sz w:val="22"/>
          <w:szCs w:val="22"/>
        </w:rPr>
        <w:t xml:space="preserve"> </w:t>
      </w:r>
      <w:r w:rsidR="00667D52">
        <w:rPr>
          <w:rFonts w:ascii="Arial Narrow" w:hAnsi="Arial Narrow"/>
          <w:sz w:val="22"/>
          <w:szCs w:val="22"/>
        </w:rPr>
        <w:t xml:space="preserve">servicios que aporta, productos, funcionamiento de hardware y </w:t>
      </w:r>
      <w:r w:rsidR="00DE1451">
        <w:rPr>
          <w:rFonts w:ascii="Arial Narrow" w:hAnsi="Arial Narrow"/>
          <w:sz w:val="22"/>
          <w:szCs w:val="22"/>
        </w:rPr>
        <w:t xml:space="preserve">evolución del </w:t>
      </w:r>
      <w:r w:rsidR="00667D52">
        <w:rPr>
          <w:rFonts w:ascii="Arial Narrow" w:hAnsi="Arial Narrow"/>
          <w:sz w:val="22"/>
          <w:szCs w:val="22"/>
        </w:rPr>
        <w:t>software</w:t>
      </w:r>
      <w:r w:rsidR="00DE1451">
        <w:rPr>
          <w:rFonts w:ascii="Arial Narrow" w:hAnsi="Arial Narrow"/>
          <w:sz w:val="22"/>
          <w:szCs w:val="22"/>
        </w:rPr>
        <w:t>,</w:t>
      </w:r>
      <w:r w:rsidR="00667D52">
        <w:rPr>
          <w:rFonts w:ascii="Arial Narrow" w:hAnsi="Arial Narrow"/>
          <w:sz w:val="22"/>
          <w:szCs w:val="22"/>
        </w:rPr>
        <w:t xml:space="preserve"> hasta el momento actual con todos sus problemas con Estados Unidos y su mercado allí, Google y cómo</w:t>
      </w:r>
      <w:r w:rsidR="00602DBB">
        <w:rPr>
          <w:rFonts w:ascii="Arial Narrow" w:hAnsi="Arial Narrow"/>
          <w:sz w:val="22"/>
          <w:szCs w:val="22"/>
        </w:rPr>
        <w:t xml:space="preserve"> van a intentar salir adelante con diferentes proyectos.</w:t>
      </w:r>
    </w:p>
    <w:p w:rsidR="005B2B80" w:rsidRPr="006C3FE2" w:rsidRDefault="005B2B80" w:rsidP="00667D52">
      <w:pPr>
        <w:pStyle w:val="Prrafodelista"/>
        <w:spacing w:after="200" w:line="276" w:lineRule="auto"/>
        <w:ind w:left="0"/>
        <w:jc w:val="both"/>
        <w:rPr>
          <w:rFonts w:ascii="Arial Narrow" w:hAnsi="Arial Narrow"/>
          <w:sz w:val="22"/>
          <w:szCs w:val="22"/>
        </w:rPr>
      </w:pPr>
    </w:p>
    <w:p w:rsidR="00406B04" w:rsidRPr="00DE1451" w:rsidRDefault="008975F0" w:rsidP="008975F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Introducción</w:t>
      </w:r>
    </w:p>
    <w:p w:rsidR="00667D52" w:rsidRDefault="00667D52" w:rsidP="00667D52">
      <w:pPr>
        <w:ind w:left="720"/>
        <w:jc w:val="both"/>
        <w:rPr>
          <w:sz w:val="22"/>
          <w:szCs w:val="22"/>
        </w:rPr>
      </w:pPr>
    </w:p>
    <w:p w:rsidR="008975F0" w:rsidRPr="00DE1451" w:rsidRDefault="008975F0" w:rsidP="008975F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Historia</w:t>
      </w:r>
    </w:p>
    <w:p w:rsidR="00667D52" w:rsidRDefault="00667D52" w:rsidP="00667D52">
      <w:pPr>
        <w:jc w:val="both"/>
        <w:rPr>
          <w:sz w:val="22"/>
          <w:szCs w:val="22"/>
        </w:rPr>
      </w:pPr>
    </w:p>
    <w:p w:rsidR="008975F0" w:rsidRDefault="008975F0" w:rsidP="008975F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Productos y Servicios</w:t>
      </w:r>
    </w:p>
    <w:p w:rsidR="00DE1451" w:rsidRPr="00DE1451" w:rsidRDefault="00DE1451" w:rsidP="00DE1451">
      <w:pPr>
        <w:jc w:val="both"/>
        <w:rPr>
          <w:b/>
          <w:sz w:val="22"/>
          <w:szCs w:val="22"/>
        </w:rPr>
      </w:pPr>
    </w:p>
    <w:p w:rsidR="00667D52" w:rsidRDefault="00667D52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Teléfonos móviles</w:t>
      </w:r>
      <w:r w:rsidR="00602DBB">
        <w:rPr>
          <w:sz w:val="22"/>
          <w:szCs w:val="22"/>
        </w:rPr>
        <w:t>.</w:t>
      </w:r>
    </w:p>
    <w:p w:rsidR="00667D52" w:rsidRDefault="00667D52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Tablets</w:t>
      </w:r>
      <w:r w:rsidR="00602DBB">
        <w:rPr>
          <w:sz w:val="22"/>
          <w:szCs w:val="22"/>
        </w:rPr>
        <w:t>.</w:t>
      </w:r>
    </w:p>
    <w:p w:rsidR="00667D52" w:rsidRDefault="00667D52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Módems y Routers</w:t>
      </w:r>
      <w:r w:rsidR="00602DBB">
        <w:rPr>
          <w:sz w:val="22"/>
          <w:szCs w:val="22"/>
        </w:rPr>
        <w:t>.</w:t>
      </w:r>
    </w:p>
    <w:p w:rsidR="00667D52" w:rsidRDefault="00667D52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Relojes Inteligentes</w:t>
      </w:r>
      <w:r w:rsidR="00602DBB">
        <w:rPr>
          <w:sz w:val="22"/>
          <w:szCs w:val="22"/>
        </w:rPr>
        <w:t>.</w:t>
      </w:r>
    </w:p>
    <w:p w:rsidR="00667D52" w:rsidRDefault="00667D52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Auriculares</w:t>
      </w:r>
      <w:r w:rsidR="00602DBB">
        <w:rPr>
          <w:sz w:val="22"/>
          <w:szCs w:val="22"/>
        </w:rPr>
        <w:t>.</w:t>
      </w:r>
    </w:p>
    <w:p w:rsidR="00667D52" w:rsidRPr="00667D52" w:rsidRDefault="00667D52" w:rsidP="00667D52">
      <w:pPr>
        <w:jc w:val="both"/>
        <w:rPr>
          <w:sz w:val="22"/>
          <w:szCs w:val="22"/>
        </w:rPr>
      </w:pPr>
    </w:p>
    <w:p w:rsidR="00667D52" w:rsidRDefault="00667D52" w:rsidP="00667D52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Funcionamiento de sus productos</w:t>
      </w:r>
    </w:p>
    <w:p w:rsidR="00DE1451" w:rsidRPr="00DE1451" w:rsidRDefault="00DE1451" w:rsidP="00DE1451">
      <w:pPr>
        <w:ind w:left="720"/>
        <w:jc w:val="both"/>
        <w:rPr>
          <w:b/>
          <w:sz w:val="22"/>
          <w:szCs w:val="22"/>
        </w:rPr>
      </w:pPr>
    </w:p>
    <w:p w:rsidR="008975F0" w:rsidRDefault="008975F0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Software</w:t>
      </w:r>
      <w:r w:rsidR="00602DBB">
        <w:rPr>
          <w:sz w:val="22"/>
          <w:szCs w:val="22"/>
        </w:rPr>
        <w:t>.</w:t>
      </w:r>
    </w:p>
    <w:p w:rsidR="008975F0" w:rsidRDefault="008975F0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Hardware</w:t>
      </w:r>
      <w:r w:rsidR="00602DBB">
        <w:rPr>
          <w:sz w:val="22"/>
          <w:szCs w:val="22"/>
        </w:rPr>
        <w:t>.</w:t>
      </w:r>
    </w:p>
    <w:p w:rsidR="00667D52" w:rsidRDefault="00667D52" w:rsidP="00667D52">
      <w:pPr>
        <w:ind w:left="1068"/>
        <w:jc w:val="both"/>
        <w:rPr>
          <w:sz w:val="22"/>
          <w:szCs w:val="22"/>
        </w:rPr>
      </w:pPr>
    </w:p>
    <w:p w:rsidR="008975F0" w:rsidRPr="00DE1451" w:rsidRDefault="00667D52" w:rsidP="008975F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Crecimiento de la empresa</w:t>
      </w:r>
    </w:p>
    <w:p w:rsidR="00602DBB" w:rsidRPr="00DE1451" w:rsidRDefault="00602DBB" w:rsidP="00602DBB">
      <w:pPr>
        <w:ind w:left="720"/>
        <w:jc w:val="both"/>
        <w:rPr>
          <w:b/>
          <w:sz w:val="22"/>
          <w:szCs w:val="22"/>
        </w:rPr>
      </w:pPr>
    </w:p>
    <w:p w:rsidR="00667D52" w:rsidRDefault="00667D52" w:rsidP="008975F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Situación Actual</w:t>
      </w:r>
    </w:p>
    <w:p w:rsidR="00DE1451" w:rsidRPr="00DE1451" w:rsidRDefault="00DE1451" w:rsidP="00DE1451">
      <w:pPr>
        <w:jc w:val="both"/>
        <w:rPr>
          <w:b/>
          <w:sz w:val="22"/>
          <w:szCs w:val="22"/>
        </w:rPr>
      </w:pPr>
    </w:p>
    <w:p w:rsidR="00667D52" w:rsidRDefault="00602DBB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Noticias.</w:t>
      </w:r>
    </w:p>
    <w:p w:rsidR="00602DBB" w:rsidRDefault="00602DBB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Conflicto con EEUU.</w:t>
      </w:r>
    </w:p>
    <w:p w:rsidR="00602DBB" w:rsidRDefault="00602DBB" w:rsidP="00667D52">
      <w:pPr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Proyectos futuros.</w:t>
      </w:r>
    </w:p>
    <w:p w:rsidR="00602DBB" w:rsidRDefault="00602DBB" w:rsidP="00602DBB">
      <w:pPr>
        <w:ind w:left="1068"/>
        <w:jc w:val="both"/>
        <w:rPr>
          <w:sz w:val="22"/>
          <w:szCs w:val="22"/>
        </w:rPr>
      </w:pPr>
    </w:p>
    <w:p w:rsidR="008975F0" w:rsidRPr="00DE1451" w:rsidRDefault="008975F0" w:rsidP="008975F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Conclusión</w:t>
      </w:r>
    </w:p>
    <w:p w:rsidR="00602DBB" w:rsidRDefault="00602DBB" w:rsidP="00602DBB">
      <w:pPr>
        <w:ind w:left="720"/>
        <w:jc w:val="both"/>
        <w:rPr>
          <w:sz w:val="22"/>
          <w:szCs w:val="22"/>
        </w:rPr>
      </w:pPr>
    </w:p>
    <w:p w:rsidR="008975F0" w:rsidRPr="00DE1451" w:rsidRDefault="008975F0" w:rsidP="008975F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DE1451">
        <w:rPr>
          <w:b/>
          <w:sz w:val="22"/>
          <w:szCs w:val="22"/>
        </w:rPr>
        <w:t>Bibliografía</w:t>
      </w:r>
    </w:p>
    <w:sectPr w:rsidR="008975F0" w:rsidRPr="00DE1451" w:rsidSect="0010460C">
      <w:headerReference w:type="default" r:id="rId9"/>
      <w:footerReference w:type="default" r:id="rId10"/>
      <w:pgSz w:w="11906" w:h="16838"/>
      <w:pgMar w:top="1560" w:right="991" w:bottom="851" w:left="156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AA4" w:rsidRDefault="00AA2AA4">
      <w:r>
        <w:separator/>
      </w:r>
    </w:p>
  </w:endnote>
  <w:endnote w:type="continuationSeparator" w:id="0">
    <w:p w:rsidR="00AA2AA4" w:rsidRDefault="00AA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B04" w:rsidRDefault="00406B04" w:rsidP="00A24C07">
    <w:pPr>
      <w:pStyle w:val="Piedepgina"/>
      <w:jc w:val="center"/>
    </w:pPr>
    <w:r w:rsidRPr="008E35C5">
      <w:t>c/ Móstoles, 6</w:t>
    </w:r>
    <w:r>
      <w:t xml:space="preserve">4  28942 Fuenlabrada (Madrid) </w:t>
    </w:r>
    <w:r w:rsidRPr="008E35C5">
      <w:t xml:space="preserve"> Teléfonos</w:t>
    </w:r>
    <w:r>
      <w:t xml:space="preserve">: 91 697 15 65 / 91 697 15 12  </w:t>
    </w:r>
    <w:r w:rsidRPr="008E35C5">
      <w:t>Fax: 91 615 79 94</w:t>
    </w:r>
  </w:p>
  <w:p w:rsidR="00406B04" w:rsidRDefault="00406B04" w:rsidP="00A24C07">
    <w:pPr>
      <w:pStyle w:val="Piedepgina"/>
      <w:jc w:val="center"/>
    </w:pPr>
    <w:r>
      <w:t>C. C. 28033850   e-mail: informacion@iesjovellanos.org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AA4" w:rsidRDefault="00AA2AA4">
      <w:r>
        <w:separator/>
      </w:r>
    </w:p>
  </w:footnote>
  <w:footnote w:type="continuationSeparator" w:id="0">
    <w:p w:rsidR="00AA2AA4" w:rsidRDefault="00AA2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B04" w:rsidRPr="008E35C5" w:rsidRDefault="00406B04" w:rsidP="00A24C07">
    <w:pPr>
      <w:pStyle w:val="Encabezado"/>
      <w:tabs>
        <w:tab w:val="clear" w:pos="4252"/>
        <w:tab w:val="clear" w:pos="8504"/>
        <w:tab w:val="center" w:pos="4678"/>
        <w:tab w:val="right" w:pos="9356"/>
      </w:tabs>
      <w:rPr>
        <w:sz w:val="18"/>
        <w:szCs w:val="18"/>
      </w:rPr>
    </w:pPr>
    <w:r w:rsidRPr="008E35C5">
      <w:rPr>
        <w:sz w:val="16"/>
        <w:szCs w:val="16"/>
      </w:rPr>
      <w:t>INSTITUTO DE EDUCACIÓN SECUNDARIA</w:t>
    </w:r>
    <w:r>
      <w:rPr>
        <w:sz w:val="18"/>
        <w:szCs w:val="18"/>
      </w:rPr>
      <w:tab/>
    </w:r>
    <w:r w:rsidRPr="002B1D46">
      <w:rPr>
        <w:b/>
        <w:sz w:val="18"/>
        <w:szCs w:val="18"/>
      </w:rPr>
      <w:t>CURSO 20</w:t>
    </w:r>
    <w:r w:rsidR="00602DBB" w:rsidRPr="002B1D46">
      <w:rPr>
        <w:b/>
        <w:sz w:val="18"/>
        <w:szCs w:val="18"/>
      </w:rPr>
      <w:t>19</w:t>
    </w:r>
    <w:r w:rsidRPr="002B1D46">
      <w:rPr>
        <w:b/>
        <w:sz w:val="18"/>
        <w:szCs w:val="18"/>
      </w:rPr>
      <w:t>/</w:t>
    </w:r>
    <w:r w:rsidR="00602DBB" w:rsidRPr="002B1D46">
      <w:rPr>
        <w:b/>
        <w:sz w:val="18"/>
        <w:szCs w:val="18"/>
      </w:rPr>
      <w:t>20</w:t>
    </w:r>
    <w:r>
      <w:rPr>
        <w:sz w:val="18"/>
        <w:szCs w:val="18"/>
      </w:rPr>
      <w:tab/>
    </w:r>
    <w:r w:rsidRPr="008E35C5">
      <w:rPr>
        <w:sz w:val="16"/>
        <w:szCs w:val="16"/>
      </w:rPr>
      <w:t>Consejería de Educación</w:t>
    </w:r>
    <w:r w:rsidR="00DE1451">
      <w:rPr>
        <w:noProof/>
        <w:sz w:val="18"/>
        <w:szCs w:val="18"/>
      </w:rPr>
      <w:drawing>
        <wp:inline distT="0" distB="0" distL="0" distR="0">
          <wp:extent cx="304800" cy="219075"/>
          <wp:effectExtent l="0" t="0" r="0" b="9525"/>
          <wp:docPr id="2" name="Imagen 1" descr="Comunidad%20de%20Madr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omunidad%20de%20Madri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6B04" w:rsidRPr="008E35C5" w:rsidRDefault="00406B04" w:rsidP="00A24C07">
    <w:pPr>
      <w:pStyle w:val="Encabezado"/>
      <w:tabs>
        <w:tab w:val="clear" w:pos="4252"/>
        <w:tab w:val="clear" w:pos="8504"/>
        <w:tab w:val="center" w:pos="4678"/>
        <w:tab w:val="right" w:pos="9356"/>
      </w:tabs>
      <w:rPr>
        <w:sz w:val="18"/>
        <w:szCs w:val="18"/>
      </w:rPr>
    </w:pPr>
    <w:r w:rsidRPr="009E424B">
      <w:rPr>
        <w:b/>
        <w:sz w:val="18"/>
        <w:szCs w:val="18"/>
      </w:rPr>
      <w:t>G. M. DE JOVELLANOS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9E424B">
      <w:rPr>
        <w:b/>
        <w:sz w:val="18"/>
        <w:szCs w:val="18"/>
      </w:rPr>
      <w:t>COMUNIDAD DE MADRID</w:t>
    </w:r>
  </w:p>
  <w:p w:rsidR="00406B04" w:rsidRDefault="00406B04" w:rsidP="00A24C07">
    <w:pPr>
      <w:pStyle w:val="Encabezado"/>
      <w:tabs>
        <w:tab w:val="clear" w:pos="8504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5F42"/>
    <w:multiLevelType w:val="hybridMultilevel"/>
    <w:tmpl w:val="45902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B3A6F"/>
    <w:multiLevelType w:val="hybridMultilevel"/>
    <w:tmpl w:val="DE74A6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A7A6B"/>
    <w:multiLevelType w:val="hybridMultilevel"/>
    <w:tmpl w:val="64B6FA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1F2034"/>
    <w:multiLevelType w:val="hybridMultilevel"/>
    <w:tmpl w:val="465A6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80373"/>
    <w:multiLevelType w:val="hybridMultilevel"/>
    <w:tmpl w:val="D172A7C4"/>
    <w:lvl w:ilvl="0" w:tplc="4076823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BF44BA"/>
    <w:multiLevelType w:val="hybridMultilevel"/>
    <w:tmpl w:val="C49881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79D5"/>
    <w:multiLevelType w:val="hybridMultilevel"/>
    <w:tmpl w:val="17405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66F22"/>
    <w:multiLevelType w:val="hybridMultilevel"/>
    <w:tmpl w:val="5FA6DE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0A40FD"/>
    <w:multiLevelType w:val="hybridMultilevel"/>
    <w:tmpl w:val="EDD21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F9"/>
    <w:rsid w:val="000340D5"/>
    <w:rsid w:val="0007487F"/>
    <w:rsid w:val="000A5225"/>
    <w:rsid w:val="000C156A"/>
    <w:rsid w:val="000D7C8B"/>
    <w:rsid w:val="000E3834"/>
    <w:rsid w:val="0010460C"/>
    <w:rsid w:val="001049B1"/>
    <w:rsid w:val="00142C8A"/>
    <w:rsid w:val="00161828"/>
    <w:rsid w:val="00180FAD"/>
    <w:rsid w:val="00181A7A"/>
    <w:rsid w:val="001C6BDF"/>
    <w:rsid w:val="001D7493"/>
    <w:rsid w:val="001E5C48"/>
    <w:rsid w:val="00277DFD"/>
    <w:rsid w:val="00285ECD"/>
    <w:rsid w:val="00293953"/>
    <w:rsid w:val="002B1D46"/>
    <w:rsid w:val="002B6047"/>
    <w:rsid w:val="00341DF5"/>
    <w:rsid w:val="00394781"/>
    <w:rsid w:val="003E7316"/>
    <w:rsid w:val="003F2065"/>
    <w:rsid w:val="00406B04"/>
    <w:rsid w:val="004212C7"/>
    <w:rsid w:val="004251C8"/>
    <w:rsid w:val="0048262A"/>
    <w:rsid w:val="004862BF"/>
    <w:rsid w:val="004A5A31"/>
    <w:rsid w:val="00514A61"/>
    <w:rsid w:val="00517970"/>
    <w:rsid w:val="00536874"/>
    <w:rsid w:val="005B2B80"/>
    <w:rsid w:val="005E01A3"/>
    <w:rsid w:val="005F2053"/>
    <w:rsid w:val="00602DBB"/>
    <w:rsid w:val="00643BAC"/>
    <w:rsid w:val="00661865"/>
    <w:rsid w:val="006652F0"/>
    <w:rsid w:val="00667D52"/>
    <w:rsid w:val="006C3FE2"/>
    <w:rsid w:val="006E662F"/>
    <w:rsid w:val="00740B1B"/>
    <w:rsid w:val="00741270"/>
    <w:rsid w:val="00752DD0"/>
    <w:rsid w:val="007544BA"/>
    <w:rsid w:val="00792BCD"/>
    <w:rsid w:val="00796358"/>
    <w:rsid w:val="007B70C5"/>
    <w:rsid w:val="007D2E91"/>
    <w:rsid w:val="007E6D44"/>
    <w:rsid w:val="007F5BF9"/>
    <w:rsid w:val="0082502F"/>
    <w:rsid w:val="00833CF1"/>
    <w:rsid w:val="00854C02"/>
    <w:rsid w:val="008975F0"/>
    <w:rsid w:val="008A6855"/>
    <w:rsid w:val="008B2E20"/>
    <w:rsid w:val="008E35C5"/>
    <w:rsid w:val="008F11A4"/>
    <w:rsid w:val="009868BB"/>
    <w:rsid w:val="009A6882"/>
    <w:rsid w:val="009E424B"/>
    <w:rsid w:val="009F6524"/>
    <w:rsid w:val="00A15180"/>
    <w:rsid w:val="00A24C07"/>
    <w:rsid w:val="00A37050"/>
    <w:rsid w:val="00A50081"/>
    <w:rsid w:val="00A55D6E"/>
    <w:rsid w:val="00A777F7"/>
    <w:rsid w:val="00AA2AA4"/>
    <w:rsid w:val="00AB1B7D"/>
    <w:rsid w:val="00AD6B56"/>
    <w:rsid w:val="00AF1AD5"/>
    <w:rsid w:val="00B0010E"/>
    <w:rsid w:val="00BA16D4"/>
    <w:rsid w:val="00BA3A12"/>
    <w:rsid w:val="00BB4516"/>
    <w:rsid w:val="00BC3CEE"/>
    <w:rsid w:val="00BD47C9"/>
    <w:rsid w:val="00BD62D2"/>
    <w:rsid w:val="00BD65E9"/>
    <w:rsid w:val="00C235D0"/>
    <w:rsid w:val="00C41F50"/>
    <w:rsid w:val="00C6335B"/>
    <w:rsid w:val="00C6365B"/>
    <w:rsid w:val="00C77461"/>
    <w:rsid w:val="00C827C3"/>
    <w:rsid w:val="00CA3D90"/>
    <w:rsid w:val="00CE6BCA"/>
    <w:rsid w:val="00CF62C4"/>
    <w:rsid w:val="00D27309"/>
    <w:rsid w:val="00D333D8"/>
    <w:rsid w:val="00D35D94"/>
    <w:rsid w:val="00D56ADF"/>
    <w:rsid w:val="00DA6DFB"/>
    <w:rsid w:val="00DE1451"/>
    <w:rsid w:val="00DE3499"/>
    <w:rsid w:val="00E01FCF"/>
    <w:rsid w:val="00E141CB"/>
    <w:rsid w:val="00E262CB"/>
    <w:rsid w:val="00E7067B"/>
    <w:rsid w:val="00EB6E35"/>
    <w:rsid w:val="00ED60BD"/>
    <w:rsid w:val="00EF7C29"/>
    <w:rsid w:val="00F70CF9"/>
    <w:rsid w:val="00F74836"/>
    <w:rsid w:val="00FB099F"/>
    <w:rsid w:val="00FF1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2D669770-1553-4E75-A417-343C0337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5E9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BD65E9"/>
    <w:pPr>
      <w:keepNext/>
      <w:jc w:val="center"/>
      <w:outlineLvl w:val="0"/>
    </w:pPr>
    <w:rPr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D65E9"/>
    <w:pPr>
      <w:keepNext/>
      <w:jc w:val="center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D65E9"/>
    <w:pPr>
      <w:keepNext/>
      <w:jc w:val="center"/>
      <w:outlineLvl w:val="2"/>
    </w:pPr>
    <w:rPr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BD65E9"/>
    <w:pPr>
      <w:keepNext/>
      <w:jc w:val="right"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1C6BD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1C6BD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1C6BDF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1C6BDF"/>
    <w:rPr>
      <w:rFonts w:ascii="Calibri" w:hAnsi="Calibri" w:cs="Times New Roman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BD65E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1C6BDF"/>
    <w:rPr>
      <w:rFonts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rsid w:val="00BD65E9"/>
    <w:pPr>
      <w:jc w:val="right"/>
    </w:pPr>
    <w:rPr>
      <w:sz w:val="24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1C6BDF"/>
    <w:rPr>
      <w:rFonts w:cs="Times New Roman"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BD65E9"/>
    <w:rPr>
      <w:b/>
      <w:sz w:val="24"/>
      <w:u w:val="single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1C6BDF"/>
    <w:rPr>
      <w:rFonts w:cs="Times New Roman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D65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C6BDF"/>
    <w:rPr>
      <w:rFonts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BD65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1C6BDF"/>
    <w:rPr>
      <w:rFonts w:cs="Times New Roman"/>
      <w:sz w:val="20"/>
      <w:szCs w:val="20"/>
    </w:rPr>
  </w:style>
  <w:style w:type="table" w:styleId="Tablaconcuadrcula">
    <w:name w:val="Table Grid"/>
    <w:basedOn w:val="Tablanormal"/>
    <w:uiPriority w:val="99"/>
    <w:rsid w:val="00C636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0A52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0A52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BC3CEE"/>
    <w:pPr>
      <w:ind w:left="720"/>
      <w:contextualSpacing/>
    </w:pPr>
  </w:style>
  <w:style w:type="character" w:customStyle="1" w:styleId="hps">
    <w:name w:val="hps"/>
    <w:basedOn w:val="Fuentedeprrafopredeter"/>
    <w:uiPriority w:val="99"/>
    <w:rsid w:val="006C3FE2"/>
    <w:rPr>
      <w:rFonts w:cs="Times New Roma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2B8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B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43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is%20documentos\Miguel%20Angel\Curso%202011-12\Plantillas\Plantilla%20IES%20Jovellan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B274A-31B8-4853-8CB8-D5FFE63F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IES Jovellanos</Template>
  <TotalTime>1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IES JOVELLANOS</vt:lpstr>
    </vt:vector>
  </TitlesOfParts>
  <Company>I.E.S. G. M. JOVELLANOS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JOVELLANOS</dc:title>
  <dc:creator>Miguel Ángel</dc:creator>
  <cp:lastModifiedBy>Pilar PFL. Fernandez Lopez</cp:lastModifiedBy>
  <cp:revision>5</cp:revision>
  <cp:lastPrinted>2013-03-19T12:14:00Z</cp:lastPrinted>
  <dcterms:created xsi:type="dcterms:W3CDTF">2019-09-19T10:42:00Z</dcterms:created>
  <dcterms:modified xsi:type="dcterms:W3CDTF">2019-09-20T08:27:00Z</dcterms:modified>
</cp:coreProperties>
</file>